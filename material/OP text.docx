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E68" w:rsidRDefault="00E35E68" w:rsidP="00E35E68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E35E68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обетование сироте</w:t>
      </w:r>
    </w:p>
    <w:p w:rsidR="00C41E84" w:rsidRPr="00E35E68" w:rsidRDefault="00C41E84" w:rsidP="00E35E6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О нас </w:t>
      </w:r>
    </w:p>
    <w:p w:rsidR="00E35E68" w:rsidRPr="00E35E68" w:rsidRDefault="00E35E68" w:rsidP="00C41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Социальный проект, направленный на заботу о сиротах и детях группы риска, социально уязвимых семьях для создания сильного и стабильного общества</w:t>
      </w:r>
      <w:r w:rsidR="00C41E8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:rsidR="00E35E68" w:rsidRPr="00E35E68" w:rsidRDefault="00E35E68" w:rsidP="00E35E6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«Обетование сироте» с Божьей помощью стремится удовлетворить эмоциональные, интеллектуальные, физические, социальные и духовные потребности социально незащищенных дете</w:t>
      </w:r>
      <w:r w:rsidR="00C41E8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й, чтобы помочь им реализовать</w:t>
      </w:r>
      <w:r w:rsidRPr="00E35E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себя в жизни.</w:t>
      </w:r>
    </w:p>
    <w:p w:rsidR="00CE114D" w:rsidRDefault="00E35E68" w:rsidP="00E35E68">
      <w:pPr>
        <w:shd w:val="clear" w:color="auto" w:fill="FFFFFF"/>
        <w:spacing w:after="200" w:line="240" w:lineRule="auto"/>
        <w:jc w:val="both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E35E68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Мы помогаем социально незащищенным детям реализовать свой потенциал, поддерживаем семьи, организовываем наставничество для детей, которые не могут воспитываться в семейном окружении.</w:t>
      </w:r>
    </w:p>
    <w:p w:rsidR="00E35E68" w:rsidRPr="00E35E68" w:rsidRDefault="00E35E68" w:rsidP="00E35E68">
      <w:pPr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Наши направления</w:t>
      </w:r>
    </w:p>
    <w:p w:rsidR="00E35E68" w:rsidRPr="00E35E68" w:rsidRDefault="00E35E68" w:rsidP="00E35E6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E35E68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Питание - </w:t>
      </w:r>
      <w:r w:rsidRPr="00E35E68">
        <w:rPr>
          <w:rFonts w:ascii="Verdana" w:eastAsia="Times New Roman" w:hAnsi="Verdana" w:cs="Times New Roman"/>
          <w:i/>
          <w:iCs/>
          <w:color w:val="222222"/>
          <w:sz w:val="24"/>
          <w:szCs w:val="24"/>
          <w:lang w:eastAsia="ru-RU"/>
        </w:rPr>
        <w:t>кормим детей в Закарпатье и Армении</w:t>
      </w:r>
    </w:p>
    <w:p w:rsidR="00E35E68" w:rsidRPr="00E35E68" w:rsidRDefault="00E35E68" w:rsidP="00E35E6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Times New Roman"/>
          <w:i/>
          <w:iCs/>
          <w:color w:val="222222"/>
          <w:sz w:val="24"/>
          <w:szCs w:val="24"/>
          <w:lang w:eastAsia="ru-RU"/>
        </w:rPr>
      </w:pPr>
      <w:r w:rsidRPr="00E35E68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Образование - </w:t>
      </w:r>
      <w:r w:rsidRPr="00E35E68">
        <w:rPr>
          <w:rFonts w:ascii="Verdana" w:eastAsia="Times New Roman" w:hAnsi="Verdana" w:cs="Times New Roman"/>
          <w:i/>
          <w:iCs/>
          <w:color w:val="222222"/>
          <w:sz w:val="24"/>
          <w:szCs w:val="24"/>
          <w:lang w:eastAsia="ru-RU"/>
        </w:rPr>
        <w:t>19 учебных центров</w:t>
      </w:r>
    </w:p>
    <w:p w:rsidR="00E35E68" w:rsidRPr="00E35E68" w:rsidRDefault="00E35E68" w:rsidP="00E35E6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Times New Roman"/>
          <w:i/>
          <w:iCs/>
          <w:color w:val="222222"/>
          <w:sz w:val="24"/>
          <w:szCs w:val="24"/>
          <w:lang w:eastAsia="ru-RU"/>
        </w:rPr>
      </w:pPr>
      <w:r w:rsidRPr="00E35E68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Адаптационные центры</w:t>
      </w:r>
      <w:r w:rsidRPr="00E35E68">
        <w:rPr>
          <w:rFonts w:ascii="Verdana" w:eastAsia="Times New Roman" w:hAnsi="Verdana" w:cs="Times New Roman"/>
          <w:i/>
          <w:iCs/>
          <w:color w:val="222222"/>
          <w:sz w:val="24"/>
          <w:szCs w:val="24"/>
          <w:lang w:eastAsia="ru-RU"/>
        </w:rPr>
        <w:t xml:space="preserve"> - 7 центров</w:t>
      </w:r>
    </w:p>
    <w:p w:rsidR="00E35E68" w:rsidRPr="00E35E68" w:rsidRDefault="00E35E68" w:rsidP="00E35E6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Times New Roman"/>
          <w:i/>
          <w:iCs/>
          <w:color w:val="222222"/>
          <w:sz w:val="24"/>
          <w:szCs w:val="24"/>
          <w:lang w:eastAsia="ru-RU"/>
        </w:rPr>
      </w:pPr>
      <w:r w:rsidRPr="00E35E68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Дома для одиноких матерей</w:t>
      </w:r>
      <w:r w:rsidRPr="00E35E68">
        <w:rPr>
          <w:rFonts w:ascii="Verdana" w:eastAsia="Times New Roman" w:hAnsi="Verdana" w:cs="Times New Roman"/>
          <w:i/>
          <w:iCs/>
          <w:color w:val="222222"/>
          <w:sz w:val="24"/>
          <w:szCs w:val="24"/>
          <w:lang w:eastAsia="ru-RU"/>
        </w:rPr>
        <w:t xml:space="preserve"> - Винница</w:t>
      </w:r>
    </w:p>
    <w:p w:rsidR="00E35E68" w:rsidRPr="00E35E68" w:rsidRDefault="00E35E68" w:rsidP="00E35E6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Times New Roman"/>
          <w:i/>
          <w:iCs/>
          <w:color w:val="222222"/>
          <w:sz w:val="24"/>
          <w:szCs w:val="24"/>
          <w:lang w:eastAsia="ru-RU"/>
        </w:rPr>
      </w:pPr>
      <w:r w:rsidRPr="00E35E68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Комплексное развитие общества</w:t>
      </w:r>
      <w:r w:rsidRPr="00E35E68">
        <w:rPr>
          <w:rFonts w:ascii="Verdana" w:eastAsia="Times New Roman" w:hAnsi="Verdana" w:cs="Times New Roman"/>
          <w:i/>
          <w:iCs/>
          <w:color w:val="222222"/>
          <w:sz w:val="24"/>
          <w:szCs w:val="24"/>
          <w:lang w:eastAsia="ru-RU"/>
        </w:rPr>
        <w:t xml:space="preserve"> (</w:t>
      </w:r>
      <w:proofErr w:type="spellStart"/>
      <w:r w:rsidRPr="00E35E68">
        <w:rPr>
          <w:rFonts w:ascii="Verdana" w:eastAsia="Times New Roman" w:hAnsi="Verdana" w:cs="Times New Roman"/>
          <w:i/>
          <w:iCs/>
          <w:color w:val="222222"/>
          <w:sz w:val="24"/>
          <w:szCs w:val="24"/>
          <w:lang w:eastAsia="ru-RU"/>
        </w:rPr>
        <w:t>микробизнес</w:t>
      </w:r>
      <w:proofErr w:type="spellEnd"/>
      <w:r w:rsidRPr="00E35E68">
        <w:rPr>
          <w:rFonts w:ascii="Verdana" w:eastAsia="Times New Roman" w:hAnsi="Verdana" w:cs="Times New Roman"/>
          <w:i/>
          <w:iCs/>
          <w:color w:val="222222"/>
          <w:sz w:val="24"/>
          <w:szCs w:val="24"/>
          <w:lang w:eastAsia="ru-RU"/>
        </w:rPr>
        <w:t>, общеобразовательные учреждения, просвещение) Закарпатье</w:t>
      </w:r>
    </w:p>
    <w:p w:rsidR="00E35E68" w:rsidRPr="00E35E68" w:rsidRDefault="00E35E68" w:rsidP="00E35E68">
      <w:pPr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35E68" w:rsidRPr="00E35E68" w:rsidRDefault="00E35E68" w:rsidP="00E35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 xml:space="preserve">Питание </w:t>
      </w:r>
    </w:p>
    <w:p w:rsidR="00E35E68" w:rsidRPr="00E35E68" w:rsidRDefault="00E35E68" w:rsidP="00E35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35E68" w:rsidRPr="00E35E68" w:rsidRDefault="00E35E68" w:rsidP="00E35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ru-RU"/>
        </w:rPr>
        <w:t>«Если вы не можете накормить сто человек, накормите одного»</w:t>
      </w:r>
    </w:p>
    <w:p w:rsidR="00E35E68" w:rsidRPr="00E35E68" w:rsidRDefault="00E35E68" w:rsidP="00E35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ru-RU"/>
        </w:rPr>
        <w:t>Мать Тереза</w:t>
      </w:r>
    </w:p>
    <w:p w:rsidR="00E35E68" w:rsidRPr="00E35E68" w:rsidRDefault="00E35E68" w:rsidP="00E35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35E68" w:rsidRPr="00E35E68" w:rsidRDefault="00E35E68" w:rsidP="00E35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ru-RU"/>
        </w:rPr>
        <w:t>Когда мы открыли образовательные центры, то поняли, что многие дети не могут сосредоточиться на обучении из-за постоянного недоедания. Мы начали их кормить – и увидели фантастические результаты.</w:t>
      </w:r>
    </w:p>
    <w:p w:rsidR="00E35E68" w:rsidRPr="00E35E68" w:rsidRDefault="00E35E68" w:rsidP="00E35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ru-RU"/>
        </w:rPr>
        <w:t>Большое количество детей, которые ранее считались детьми с особыми потребностями или с задержкой развития, стали одними из лучших учеников, как только начали получать правильное питание.</w:t>
      </w:r>
    </w:p>
    <w:p w:rsidR="00E35E68" w:rsidRPr="00E35E68" w:rsidRDefault="00E35E68" w:rsidP="00E35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ru-RU"/>
        </w:rPr>
        <w:t xml:space="preserve">Сбалансирование питание является одним из самых важных факторов на пути ребенка к достижению успеха. Дети с нетерпением ждут прихода в наши </w:t>
      </w:r>
      <w:proofErr w:type="gramStart"/>
      <w:r w:rsidRPr="00E35E68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ru-RU"/>
        </w:rPr>
        <w:t>центры  не</w:t>
      </w:r>
      <w:proofErr w:type="gramEnd"/>
      <w:r w:rsidRPr="00E35E68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ru-RU"/>
        </w:rPr>
        <w:t xml:space="preserve"> только, чтобы учиться, общаться, заводить новых друзей, но и есть.</w:t>
      </w:r>
    </w:p>
    <w:p w:rsidR="00E35E68" w:rsidRPr="00E35E68" w:rsidRDefault="00E35E68" w:rsidP="00E35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35E68" w:rsidRPr="00E35E68" w:rsidRDefault="00E35E68" w:rsidP="00E35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 xml:space="preserve">Образование </w:t>
      </w:r>
    </w:p>
    <w:p w:rsidR="00E35E68" w:rsidRPr="00E35E68" w:rsidRDefault="00E35E68" w:rsidP="00E35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35E68" w:rsidRPr="00E35E68" w:rsidRDefault="00E35E68" w:rsidP="00E35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ru-RU"/>
        </w:rPr>
        <w:t>Образование – это ключ к успешному будущему ребенка.</w:t>
      </w:r>
    </w:p>
    <w:p w:rsidR="00E35E68" w:rsidRPr="00E35E68" w:rsidRDefault="00E35E68" w:rsidP="00E35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Мы помогаем социально уязвимым детям осуществить мечты и надежды, поэтому стремимся обеспечить им доступ к качественному образованию.</w:t>
      </w:r>
    </w:p>
    <w:p w:rsidR="00E35E68" w:rsidRPr="00E35E68" w:rsidRDefault="00E35E68" w:rsidP="00E35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Наши образовательные центры работают в </w:t>
      </w:r>
      <w:r w:rsidRPr="00E35E68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2CC"/>
          <w:lang w:eastAsia="ru-RU"/>
        </w:rPr>
        <w:t>19 населенных пунктах Украины</w:t>
      </w:r>
      <w:r w:rsidRPr="00E35E68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. Здесь социально незащищенные дети имеют возможность бесплатно посещать занятия по английскому языку, компьютерной </w:t>
      </w:r>
      <w:r w:rsidRPr="00E35E68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lastRenderedPageBreak/>
        <w:t>грамотности, христианской этике, музыке, рисованию, танцам, стилю, дизайну, фотографии, монтажу и другим практическим навыка.</w:t>
      </w:r>
    </w:p>
    <w:p w:rsidR="00E35E68" w:rsidRPr="00E35E68" w:rsidRDefault="00E35E68" w:rsidP="00E35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35E68" w:rsidRPr="00E35E68" w:rsidRDefault="00E35E68" w:rsidP="00E35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Адаптационные центры</w:t>
      </w:r>
      <w:r w:rsidRPr="00E35E68">
        <w:rPr>
          <w:rFonts w:ascii="Verdana" w:eastAsia="Times New Roman" w:hAnsi="Verdana" w:cs="Times New Roman"/>
          <w:b/>
          <w:bCs/>
          <w:i/>
          <w:iCs/>
          <w:color w:val="222222"/>
          <w:sz w:val="24"/>
          <w:szCs w:val="24"/>
          <w:lang w:eastAsia="ru-RU"/>
        </w:rPr>
        <w:t xml:space="preserve"> </w:t>
      </w:r>
    </w:p>
    <w:p w:rsidR="00E35E68" w:rsidRPr="00E35E68" w:rsidRDefault="00E35E68" w:rsidP="00E35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35E68" w:rsidRPr="00E35E68" w:rsidRDefault="00E35E68" w:rsidP="00E35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Покидая в 16-17 лет стены детского закрытого учреждения, Воспитанники детских домов и школ-интернатов не готовы к самостоятельной жизни. Многие из них вступают на путь преступной деятельности и проституции. </w:t>
      </w:r>
    </w:p>
    <w:p w:rsidR="00E35E68" w:rsidRPr="00E35E68" w:rsidRDefault="00E35E68" w:rsidP="00E35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На сегодня в Украине уже работает семь адаптационных центров «Обетования сироте». Они помогают выпускникам интернатов подготовиться ко взрослой жизни в социуме: получить необходимые знания и умения, профессиональные навыки и психологическую помощь.</w:t>
      </w:r>
    </w:p>
    <w:p w:rsidR="00E35E68" w:rsidRPr="00E35E68" w:rsidRDefault="00E35E68" w:rsidP="00E35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35E68" w:rsidRPr="00E35E68" w:rsidRDefault="00E35E68" w:rsidP="00E35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Дома для одиноких матерей</w:t>
      </w:r>
    </w:p>
    <w:p w:rsidR="00E35E68" w:rsidRPr="00E35E68" w:rsidRDefault="00E35E68" w:rsidP="00E35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35E68" w:rsidRPr="00E35E68" w:rsidRDefault="00E35E68" w:rsidP="00E35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ru-RU"/>
        </w:rPr>
        <w:t xml:space="preserve">дома для одиноких матерей дают возможность им растить детей и заново строить свою жизнь. </w:t>
      </w:r>
      <w:r w:rsidRPr="00E35E68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ru-RU"/>
        </w:rPr>
        <w:t xml:space="preserve">Здесь молодые мамы получают не только крышу над головой, но и материальную помощь вместе с профессиональной поддержкой. </w:t>
      </w:r>
      <w:r w:rsidRPr="00E35E68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ru-RU"/>
        </w:rPr>
        <w:t>   </w:t>
      </w:r>
    </w:p>
    <w:p w:rsidR="00E35E68" w:rsidRPr="00E35E68" w:rsidRDefault="00E35E68" w:rsidP="00E35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ru-RU"/>
        </w:rPr>
        <w:t>Мы создаем такие условия, чтобы они чувствовали домашний уют, заботу и внимание.</w:t>
      </w:r>
    </w:p>
    <w:p w:rsidR="00E35E68" w:rsidRPr="00E35E68" w:rsidRDefault="00E35E68" w:rsidP="00E35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35E68" w:rsidRPr="00E35E68" w:rsidRDefault="00E35E68" w:rsidP="00E35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Комплексное развитие общества</w:t>
      </w:r>
      <w:r w:rsidRPr="00E35E68">
        <w:rPr>
          <w:rFonts w:ascii="Verdana" w:eastAsia="Times New Roman" w:hAnsi="Verdana" w:cs="Times New Roman"/>
          <w:b/>
          <w:bCs/>
          <w:i/>
          <w:iCs/>
          <w:color w:val="222222"/>
          <w:sz w:val="24"/>
          <w:szCs w:val="24"/>
          <w:lang w:eastAsia="ru-RU"/>
        </w:rPr>
        <w:t xml:space="preserve"> </w:t>
      </w:r>
    </w:p>
    <w:p w:rsidR="00E35E68" w:rsidRPr="00E35E68" w:rsidRDefault="00E35E68" w:rsidP="00E35E6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Малообразованные семьи, живущие в бедности и нищете, часто чувствуют враждебное отношение и отвергаются обществом.</w:t>
      </w:r>
    </w:p>
    <w:p w:rsidR="00E35E68" w:rsidRPr="00E35E68" w:rsidRDefault="00E35E68" w:rsidP="00E35E6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E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Но, получая образование, необходимые жизненные знания и умения, материальную, духовную и психологическую поддержку, они вливаются в общество и способны принести ему пользу во славу Божью.</w:t>
      </w:r>
    </w:p>
    <w:p w:rsidR="00E35E68" w:rsidRDefault="00E35E68" w:rsidP="00E35E68">
      <w:pPr>
        <w:spacing w:after="20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E35E6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Наши образовательные центры, гуманитарный проект «Еда на каждый день», обучение навыкам ведения сельского хозяйства, ответственности, этики труда заметно улучшают жизни целых общин.</w:t>
      </w:r>
    </w:p>
    <w:p w:rsidR="003F3B26" w:rsidRDefault="003F3B26" w:rsidP="003F3B26">
      <w:pPr>
        <w:pStyle w:val="a3"/>
        <w:spacing w:before="0" w:beforeAutospacing="0" w:after="200" w:afterAutospacing="0"/>
        <w:jc w:val="both"/>
        <w:rPr>
          <w:rFonts w:ascii="Verdana" w:hAnsi="Verdana"/>
          <w:b/>
          <w:bCs/>
          <w:color w:val="000000"/>
        </w:rPr>
      </w:pPr>
    </w:p>
    <w:p w:rsidR="003F3B26" w:rsidRDefault="003F3B26" w:rsidP="003F3B26">
      <w:pPr>
        <w:pStyle w:val="a3"/>
        <w:spacing w:before="0" w:beforeAutospacing="0" w:after="200" w:afterAutospacing="0"/>
        <w:jc w:val="both"/>
      </w:pPr>
      <w:r>
        <w:rPr>
          <w:rFonts w:ascii="Verdana" w:hAnsi="Verdana"/>
          <w:b/>
          <w:bCs/>
          <w:color w:val="000000"/>
        </w:rPr>
        <w:t>Основные достижения в цифрах:</w:t>
      </w:r>
    </w:p>
    <w:p w:rsidR="003F3B26" w:rsidRDefault="003F3B26" w:rsidP="003F3B26">
      <w:pPr>
        <w:pStyle w:val="a3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10 лет помощи в рамках деятельности проекта</w:t>
      </w:r>
    </w:p>
    <w:p w:rsidR="003F3B26" w:rsidRDefault="003F3B26" w:rsidP="003F3B26">
      <w:pPr>
        <w:pStyle w:val="a3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36 проектов в Украине</w:t>
      </w:r>
    </w:p>
    <w:p w:rsidR="003F3B26" w:rsidRDefault="003F3B26" w:rsidP="003F3B26">
      <w:pPr>
        <w:pStyle w:val="a3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19 учебных центров</w:t>
      </w:r>
    </w:p>
    <w:p w:rsidR="003F3B26" w:rsidRDefault="003F3B26" w:rsidP="003F3B26">
      <w:pPr>
        <w:pStyle w:val="a3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7 адаптационных домов</w:t>
      </w:r>
    </w:p>
    <w:p w:rsidR="003F3B26" w:rsidRDefault="003F3B26" w:rsidP="003F3B26">
      <w:pPr>
        <w:pStyle w:val="a3"/>
        <w:numPr>
          <w:ilvl w:val="0"/>
          <w:numId w:val="2"/>
        </w:numPr>
        <w:spacing w:before="0" w:beforeAutospacing="0" w:after="200" w:afterAutospacing="0"/>
        <w:ind w:left="1440"/>
        <w:jc w:val="both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29 локаций для ежедневного обеспечения едой</w:t>
      </w:r>
    </w:p>
    <w:p w:rsidR="003F3B26" w:rsidRPr="00E35E68" w:rsidRDefault="003F3B26" w:rsidP="00E35E6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3F3B26" w:rsidRPr="00E35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B07CE"/>
    <w:multiLevelType w:val="multilevel"/>
    <w:tmpl w:val="3132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C81930"/>
    <w:multiLevelType w:val="multilevel"/>
    <w:tmpl w:val="ED34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EC"/>
    <w:rsid w:val="00206ADB"/>
    <w:rsid w:val="003F3B26"/>
    <w:rsid w:val="004B795A"/>
    <w:rsid w:val="005B7192"/>
    <w:rsid w:val="00C41E84"/>
    <w:rsid w:val="00CE114D"/>
    <w:rsid w:val="00E35E68"/>
    <w:rsid w:val="00E7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86F48-8747-451F-BF36-AE0D25D8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35E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35E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3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5F9A827A</Template>
  <TotalTime>144</TotalTime>
  <Pages>2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Чумак</dc:creator>
  <cp:keywords/>
  <dc:description/>
  <cp:lastModifiedBy>Надежда Чумак</cp:lastModifiedBy>
  <cp:revision>8</cp:revision>
  <dcterms:created xsi:type="dcterms:W3CDTF">2018-05-25T08:50:00Z</dcterms:created>
  <dcterms:modified xsi:type="dcterms:W3CDTF">2018-05-25T11:29:00Z</dcterms:modified>
</cp:coreProperties>
</file>